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59BAE532" w14:paraId="74019EBB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8F1B1F" w14:paraId="2E348E00" w14:textId="06D33FB4">
            <w:pPr>
              <w:pStyle w:val="Title"/>
            </w:pPr>
            <w:r>
              <w:t>Bryan</w:t>
            </w:r>
            <w:r w:rsidRPr="00CF1A49" w:rsidR="00692703">
              <w:t xml:space="preserve"> </w:t>
            </w:r>
            <w:r>
              <w:rPr>
                <w:rStyle w:val="IntenseEmphasis"/>
              </w:rPr>
              <w:t>Rodriguez</w:t>
            </w:r>
          </w:p>
          <w:p w:rsidRPr="00CF1A49" w:rsidR="00692703" w:rsidP="59BAE532" w:rsidRDefault="008F1B1F" w14:paraId="31385A90" w14:textId="434F85FB">
            <w:pPr>
              <w:pStyle w:val="ContactInfo"/>
              <w:spacing/>
            </w:pPr>
            <w:r w:rsidR="59BAE532">
              <w:rPr/>
              <w:t>(818) 421-0529</w:t>
            </w:r>
          </w:p>
          <w:p w:rsidRPr="00CF1A49" w:rsidR="00692703" w:rsidP="043F51E7" w:rsidRDefault="004844FE" w14:paraId="59F70181" w14:textId="273C29E6">
            <w:pPr>
              <w:pStyle w:val="ContactInfoEmphasis"/>
            </w:pPr>
            <w:hyperlink r:id="rId7">
              <w:r w:rsidRPr="043F51E7" w:rsidR="043F51E7">
                <w:rPr>
                  <w:rStyle w:val="Hyperlink"/>
                </w:rPr>
                <w:t>Bryan2098@hotmail.com</w:t>
              </w:r>
            </w:hyperlink>
            <w:r w:rsidR="043F51E7">
              <w:t xml:space="preserve"> </w:t>
            </w:r>
            <w:sdt>
              <w:sdtPr>
                <w:alias w:val="Divider dot:"/>
                <w:tag w:val="Divider dot:"/>
                <w:id w:val="1867370355"/>
                <w:placeholder>
                  <w:docPart w:val="2D81E217DD75415B9136C82840AC8DC8"/>
                </w:placeholder>
                <w:temporary/>
                <w:showingPlcHdr/>
                <w15:appearance w15:val="hidden"/>
              </w:sdtPr>
              <w:sdtContent>
                <w:r w:rsidR="043F51E7">
                  <w:t>·</w:t>
                </w:r>
              </w:sdtContent>
            </w:sdt>
            <w:r w:rsidRPr="043F51E7" w:rsidR="043F51E7">
              <w:rPr>
                <w:bCs/>
              </w:rPr>
              <w:t xml:space="preserve"> </w:t>
            </w:r>
            <w:hyperlink r:id="rId8">
              <w:r w:rsidRPr="043F51E7" w:rsidR="043F51E7">
                <w:rPr>
                  <w:rStyle w:val="Hyperlink"/>
                  <w:bCs/>
                </w:rPr>
                <w:t>LinkedIn</w:t>
              </w:r>
            </w:hyperlink>
            <w:r w:rsidR="043F51E7">
              <w:t xml:space="preserve">  </w:t>
            </w:r>
            <w:hyperlink r:id="rId9">
              <w:r w:rsidRPr="043F51E7" w:rsidR="043F51E7">
                <w:rPr>
                  <w:rStyle w:val="Hyperlink"/>
                </w:rPr>
                <w:t>Github</w:t>
              </w:r>
            </w:hyperlink>
          </w:p>
        </w:tc>
      </w:tr>
      <w:tr w:rsidRPr="00CF1A49" w:rsidR="009571D8" w:rsidTr="59BAE532" w14:paraId="3858316E" w14:textId="77777777">
        <w:tc>
          <w:tcPr>
            <w:tcW w:w="9360" w:type="dxa"/>
            <w:tcMar>
              <w:top w:w="432" w:type="dxa"/>
            </w:tcMar>
          </w:tcPr>
          <w:p w:rsidRPr="00CF1A49" w:rsidR="001755A8" w:rsidP="59BAE532" w:rsidRDefault="008F1B1F" w14:paraId="7D336936" w14:textId="69BA7BAE">
            <w:pPr>
              <w:spacing/>
            </w:pPr>
            <w:r w:rsidR="59BAE532">
              <w:rPr/>
              <w:t>Recent graduate in Computer Science. I’m not currently aware of any specialty field, but I’m eager and quick to learn. I’m an effective communicator and listener for group/</w:t>
            </w:r>
            <w:proofErr w:type="gramStart"/>
            <w:r w:rsidR="59BAE532">
              <w:rPr/>
              <w:t>team oriented</w:t>
            </w:r>
            <w:proofErr w:type="gramEnd"/>
            <w:r w:rsidR="59BAE532">
              <w:rPr/>
              <w:t xml:space="preserve"> tasks. </w:t>
            </w:r>
          </w:p>
        </w:tc>
      </w:tr>
    </w:tbl>
    <w:p w:rsidRPr="00CF1A49" w:rsidR="004E01EB" w:rsidP="004E01EB" w:rsidRDefault="004844FE" w14:paraId="2A6D29B2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99FE14481E024C1DAFFBD78B7A14D5AF"/>
          </w:placeholder>
          <w:temporary/>
          <w:showingPlcHdr/>
          <w15:appearance w15:val="hidden"/>
        </w:sdtPr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59BAE532" w14:paraId="065B9903" w14:textId="77777777">
        <w:tc>
          <w:tcPr>
            <w:tcW w:w="9355" w:type="dxa"/>
            <w:tcMar/>
          </w:tcPr>
          <w:p w:rsidRPr="00CF1A49" w:rsidR="001D0BF1" w:rsidP="001D0BF1" w:rsidRDefault="008F1B1F" w14:paraId="38E5583F" w14:textId="76C528D3">
            <w:pPr>
              <w:pStyle w:val="Heading3"/>
              <w:contextualSpacing w:val="0"/>
              <w:outlineLvl w:val="2"/>
            </w:pPr>
            <w:r>
              <w:t>September 2017 – May 2021</w:t>
            </w:r>
          </w:p>
          <w:p w:rsidRPr="00CF1A49" w:rsidR="001D0BF1" w:rsidP="001D0BF1" w:rsidRDefault="008F1B1F" w14:paraId="517746C5" w14:textId="2BBCD256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1D0BF1">
              <w:t xml:space="preserve">, </w:t>
            </w:r>
            <w:r>
              <w:rPr>
                <w:rStyle w:val="SubtleReference"/>
              </w:rPr>
              <w:t>Csun Philosophy Department</w:t>
            </w:r>
          </w:p>
          <w:p w:rsidRPr="00CF1A49" w:rsidR="001E3120" w:rsidP="59BAE532" w:rsidRDefault="008F1B1F" w14:paraId="67E2E442" w14:textId="5D4C73FF">
            <w:pPr>
              <w:spacing/>
            </w:pPr>
            <w:r w:rsidR="59BAE532">
              <w:rPr/>
              <w:t>I tutor more to the formal logic side, for our Computer Science major. I did well in the course and my teacher thought I could help others learn. It ended because I graduated.</w:t>
            </w:r>
          </w:p>
        </w:tc>
      </w:tr>
      <w:tr w:rsidRPr="00CF1A49" w:rsidR="00F61DF9" w:rsidTr="59BAE532" w14:paraId="5FB24BC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F1B1F" w14:paraId="0309C430" w14:textId="5BBD4CC0">
            <w:pPr>
              <w:pStyle w:val="Heading3"/>
              <w:contextualSpacing w:val="0"/>
              <w:outlineLvl w:val="2"/>
            </w:pPr>
            <w:r>
              <w:t>January 2018 – December 2019</w:t>
            </w:r>
          </w:p>
          <w:p w:rsidRPr="00CF1A49" w:rsidR="00F61DF9" w:rsidP="00F61DF9" w:rsidRDefault="008F1B1F" w14:paraId="28B80C7A" w14:textId="4820510F">
            <w:pPr>
              <w:pStyle w:val="Heading2"/>
              <w:contextualSpacing w:val="0"/>
              <w:outlineLvl w:val="1"/>
            </w:pPr>
            <w:r>
              <w:t>Tutor</w:t>
            </w:r>
            <w:r w:rsidRPr="00CF1A49" w:rsidR="00F61DF9">
              <w:t xml:space="preserve">, </w:t>
            </w:r>
            <w:r>
              <w:rPr>
                <w:rStyle w:val="SubtleReference"/>
              </w:rPr>
              <w:t>Csun Math Department</w:t>
            </w:r>
          </w:p>
          <w:p w:rsidR="00F61DF9" w:rsidP="00F61DF9" w:rsidRDefault="008F1B1F" w14:paraId="7DE55779" w14:textId="232E9BC5">
            <w:r w:rsidR="59BAE532">
              <w:rPr/>
              <w:t>For a time, I tutored math at CSUN.  I tutored for Calculus I – III, Probability, Differential Equations, and Linear Algebra. It was a first for me trying to help someone else understand something I understood.</w:t>
            </w:r>
          </w:p>
          <w:p w:rsidR="00F61DF9" w:rsidP="59BAE532" w:rsidRDefault="008F1B1F" w14:paraId="5F79BF6E" w14:textId="6EBFD5F1">
            <w:pPr>
              <w:pStyle w:val="Heading3"/>
              <w:spacing/>
              <w:outlineLvl w:val="2"/>
            </w:pPr>
          </w:p>
          <w:p w:rsidR="00F61DF9" w:rsidP="59BAE532" w:rsidRDefault="008F1B1F" w14:paraId="675F7C90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2123E6D8" w14:textId="1496EEA9">
            <w:pPr>
              <w:pStyle w:val="Heading2"/>
              <w:spacing/>
              <w:outlineLvl w:val="1"/>
              <w:rPr>
                <w:rStyle w:val="SubtleReference"/>
              </w:rPr>
            </w:pPr>
            <w:proofErr w:type="spellStart"/>
            <w:r w:rsidR="59BAE532">
              <w:rPr/>
              <w:t>CookFLEx</w:t>
            </w:r>
            <w:proofErr w:type="spellEnd"/>
            <w:r w:rsidR="59BAE532">
              <w:rPr/>
              <w:t xml:space="preserve">, </w:t>
            </w:r>
            <w:r w:rsidRPr="59BAE532" w:rsidR="59BAE532">
              <w:rPr>
                <w:rStyle w:val="SubtleReference"/>
              </w:rPr>
              <w:t>Senior Design Project</w:t>
            </w:r>
          </w:p>
          <w:p w:rsidR="00F61DF9" w:rsidP="59BAE532" w:rsidRDefault="008F1B1F" w14:paraId="033CC05B" w14:textId="4927E995">
            <w:pPr>
              <w:pStyle w:val="Normal"/>
            </w:pPr>
            <w:r w:rsidR="59BAE532">
              <w:rPr/>
              <w:t>Created a mobile app for Android in Android Studio. I worked on the backend with Firebase, a service by Google for mobile and web applications, to manage users and their data, like images and emails.</w:t>
            </w:r>
          </w:p>
          <w:p w:rsidR="00F61DF9" w:rsidP="59BAE532" w:rsidRDefault="008F1B1F" w14:paraId="3B74C29A" w14:textId="77D7EAF1">
            <w:pPr>
              <w:pStyle w:val="Normal"/>
            </w:pPr>
          </w:p>
          <w:p w:rsidR="00F61DF9" w:rsidP="59BAE532" w:rsidRDefault="008F1B1F" w14:paraId="1E95E9C3" w14:textId="47BF8A83">
            <w:pPr>
              <w:pStyle w:val="Heading3"/>
              <w:spacing/>
              <w:outlineLvl w:val="2"/>
            </w:pPr>
            <w:r w:rsidR="59BAE532">
              <w:rPr/>
              <w:t>January 2020 – MAY 2021</w:t>
            </w:r>
          </w:p>
          <w:p w:rsidR="00F61DF9" w:rsidP="59BAE532" w:rsidRDefault="008F1B1F" w14:paraId="1C2B08E7" w14:textId="1937D8EC">
            <w:pPr>
              <w:pStyle w:val="Heading2"/>
              <w:spacing/>
              <w:outlineLvl w:val="1"/>
              <w:rPr>
                <w:rStyle w:val="SubtleReference"/>
              </w:rPr>
            </w:pPr>
            <w:r w:rsidR="59BAE532">
              <w:rPr/>
              <w:t>Text-to-</w:t>
            </w:r>
            <w:proofErr w:type="spellStart"/>
            <w:r w:rsidR="59BAE532">
              <w:rPr/>
              <w:t>SPeech</w:t>
            </w:r>
            <w:proofErr w:type="spellEnd"/>
            <w:r w:rsidR="59BAE532">
              <w:rPr/>
              <w:t xml:space="preserve"> BOT, </w:t>
            </w:r>
            <w:r w:rsidRPr="59BAE532" w:rsidR="59BAE532">
              <w:rPr>
                <w:rStyle w:val="SubtleReference"/>
              </w:rPr>
              <w:t>CSUN ACM Project</w:t>
            </w:r>
          </w:p>
          <w:p w:rsidR="00F61DF9" w:rsidP="59BAE532" w:rsidRDefault="008F1B1F" w14:paraId="61DF49B5" w14:textId="5824B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BAE532">
              <w:rPr/>
              <w:t>Utilizing Python and its various libraries, we created a bot for converting a person’s speech to text. I helped in creating the model for the bot and then testing it with PyAudio</w:t>
            </w:r>
          </w:p>
          <w:p w:rsidR="00F61DF9" w:rsidP="59BAE532" w:rsidRDefault="008F1B1F" w14:paraId="37C37027" w14:textId="592E14A8">
            <w:pPr>
              <w:pStyle w:val="Normal"/>
            </w:pPr>
          </w:p>
        </w:tc>
      </w:tr>
    </w:tbl>
    <w:sdt>
      <w:sdtPr>
        <w:alias w:val="Education:"/>
        <w:tag w:val="Education:"/>
        <w:id w:val="-1908763273"/>
        <w:placeholder>
          <w:docPart w:val="EB076BF5F4124D9BA1A3138B8C34C393"/>
        </w:placeholder>
        <w:temporary/>
        <w:showingPlcHdr/>
        <w15:appearance w15:val="hidden"/>
      </w:sdtPr>
      <w:sdtContent>
        <w:p w:rsidR="59BAE532" w:rsidP="59BAE532" w:rsidRDefault="59BAE532" w14:paraId="646B8332" w14:textId="33CE89F0">
          <w:pPr>
            <w:pStyle w:val="Heading1"/>
          </w:pPr>
          <w:r w:rsidR="59BAE532">
            <w:rPr/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59BAE532" w14:paraId="163289A5" w14:textId="77777777">
        <w:tc>
          <w:tcPr>
            <w:tcW w:w="9355" w:type="dxa"/>
            <w:tcMar/>
          </w:tcPr>
          <w:p w:rsidRPr="00CF1A49" w:rsidR="001D0BF1" w:rsidP="001D0BF1" w:rsidRDefault="00901F35" w14:paraId="650C20EA" w14:textId="3E5FD757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 w:rsidR="001D0BF1">
              <w:t xml:space="preserve"> </w:t>
            </w:r>
          </w:p>
          <w:p w:rsidRPr="00CF1A49" w:rsidR="001D0BF1" w:rsidP="043F51E7" w:rsidRDefault="043F51E7" w14:paraId="1D57A96C" w14:textId="6D94B793">
            <w:pPr>
              <w:pStyle w:val="Heading2"/>
              <w:outlineLvl w:val="1"/>
            </w:pPr>
            <w:r>
              <w:t xml:space="preserve">BS in Computer Science, </w:t>
            </w:r>
            <w:r w:rsidRPr="043F51E7">
              <w:rPr>
                <w:rStyle w:val="SubtleReference"/>
              </w:rPr>
              <w:t>California State University Northridge</w:t>
            </w:r>
          </w:p>
          <w:p w:rsidR="007538DC" w:rsidP="007538DC" w:rsidRDefault="00901F35" w14:paraId="2A0D551A" w14:textId="77777777">
            <w:pPr>
              <w:contextualSpacing w:val="0"/>
            </w:pPr>
            <w:r>
              <w:t>GPA 3.99</w:t>
            </w:r>
          </w:p>
          <w:p w:rsidRPr="00CF1A49" w:rsidR="00901F35" w:rsidP="59BAE532" w:rsidRDefault="00901F35" w14:paraId="470B43BD" w14:textId="0066A44D">
            <w:pPr>
              <w:spacing/>
            </w:pPr>
            <w:r w:rsidR="59BAE532">
              <w:rPr/>
              <w:t>Member of the Association for Computing Machinery(ACM) chapter since 2020</w:t>
            </w:r>
          </w:p>
        </w:tc>
      </w:tr>
      <w:tr w:rsidRPr="00CF1A49" w:rsidR="00F61DF9" w:rsidTr="59BAE532" w14:paraId="61FF269B" w14:textId="77777777">
        <w:tc>
          <w:tcPr>
            <w:tcW w:w="9355" w:type="dxa"/>
            <w:tcMar>
              <w:top w:w="216" w:type="dxa"/>
            </w:tcMar>
          </w:tcPr>
          <w:p w:rsidR="00F61DF9" w:rsidP="00901F35" w:rsidRDefault="00F61DF9" w14:paraId="2CD77DBA" w14:textId="11ADFE58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E54B879C77A94500AFC8A96F9AE60B8A"/>
        </w:placeholder>
        <w:temporary/>
        <w:showingPlcHdr/>
        <w15:appearance w15:val="hidden"/>
      </w:sdtPr>
      <w:sdtContent>
        <w:p w:rsidR="59BAE532" w:rsidP="59BAE532" w:rsidRDefault="59BAE532" w14:paraId="327580A7" w14:textId="6A994AE6">
          <w:pPr>
            <w:pStyle w:val="Heading1"/>
          </w:pPr>
          <w:r w:rsidR="59BAE532">
            <w:rPr/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59BAE532" w14:paraId="106A3AB7" w14:textId="77777777">
        <w:tc>
          <w:tcPr>
            <w:tcW w:w="4675" w:type="dxa"/>
            <w:tcMar/>
          </w:tcPr>
          <w:p w:rsidRPr="006E1507" w:rsidR="001E3120" w:rsidP="006E1507" w:rsidRDefault="00901F35" w14:paraId="7C4C4030" w14:textId="2ACCE7F4">
            <w:pPr>
              <w:pStyle w:val="ListBullet"/>
              <w:contextualSpacing w:val="0"/>
            </w:pPr>
            <w:r>
              <w:t>Experience with Python Machine Learning</w:t>
            </w:r>
          </w:p>
          <w:p w:rsidRPr="006E1507" w:rsidR="001F4E6D" w:rsidP="54B1D8AF" w:rsidRDefault="043F51E7" w14:paraId="14477B02" w14:textId="1A09604B">
            <w:pPr>
              <w:pStyle w:val="ListBullet"/>
            </w:pPr>
            <w:r>
              <w:t xml:space="preserve">Web experience with HTML, CSS, JavaScript and Meteor </w:t>
            </w:r>
          </w:p>
        </w:tc>
        <w:tc>
          <w:tcPr>
            <w:tcW w:w="4675" w:type="dxa"/>
            <w:tcMar>
              <w:left w:w="360" w:type="dxa"/>
            </w:tcMar>
          </w:tcPr>
          <w:p w:rsidRPr="006E1507" w:rsidR="003A0632" w:rsidP="006E1507" w:rsidRDefault="00901F35" w14:paraId="1546C216" w14:textId="13A85372">
            <w:pPr>
              <w:pStyle w:val="ListBullet"/>
              <w:contextualSpacing w:val="0"/>
            </w:pPr>
            <w:r>
              <w:t>General Programming Experience in Java</w:t>
            </w:r>
          </w:p>
          <w:p w:rsidRPr="006E1507" w:rsidR="001E3120" w:rsidP="59BAE532" w:rsidRDefault="00901F35" w14:paraId="02C9BD27" w14:textId="16A734FA">
            <w:pPr>
              <w:pStyle w:val="ListBullet"/>
              <w:spacing/>
              <w:rPr/>
            </w:pPr>
            <w:r w:rsidR="59BAE532">
              <w:rPr/>
              <w:t>Database experience with MySQL and PHP</w:t>
            </w:r>
          </w:p>
        </w:tc>
      </w:tr>
    </w:tbl>
    <w:p w:rsidR="59BAE532" w:rsidP="59BAE532" w:rsidRDefault="59BAE532" w14:paraId="2FFD220B" w14:textId="3FCB711B">
      <w:pPr>
        <w:pStyle w:val="Heading1"/>
      </w:pPr>
      <w:r w:rsidR="59BAE532">
        <w:rPr/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59BAE532" w:rsidTr="59BAE532" w14:paraId="3EC8744C">
        <w:tc>
          <w:tcPr>
            <w:tcW w:w="4680" w:type="dxa"/>
            <w:tcMar/>
          </w:tcPr>
          <w:p w:rsidR="59BAE532" w:rsidP="59BAE532" w:rsidRDefault="59BAE532" w14:paraId="623A7BA5" w14:textId="23AE5697">
            <w:pPr>
              <w:pStyle w:val="ListBullet"/>
              <w:rPr/>
            </w:pPr>
            <w:hyperlink r:id="R35f69cee9a894512">
              <w:r w:rsidRPr="59BAE532" w:rsidR="59BAE532">
                <w:rPr>
                  <w:rStyle w:val="Hyperlink"/>
                </w:rPr>
                <w:t>Google Data Analytics</w:t>
              </w:r>
            </w:hyperlink>
          </w:p>
        </w:tc>
        <w:tc>
          <w:tcPr>
            <w:tcW w:w="4680" w:type="dxa"/>
            <w:tcMar>
              <w:left w:w="360" w:type="dxa"/>
            </w:tcMar>
          </w:tcPr>
          <w:p w:rsidR="59BAE532" w:rsidP="59BAE532" w:rsidRDefault="59BAE532" w14:paraId="7FE13C3F" w14:textId="0A82908A">
            <w:pPr>
              <w:pStyle w:val="ListBullet"/>
              <w:rPr>
                <w:rFonts w:ascii="Calibri" w:hAnsi="Calibri" w:eastAsia="Calibri" w:cs="Calibri" w:asciiTheme="minorAscii" w:hAnsiTheme="minorAscii" w:eastAsiaTheme="minorAscii" w:cstheme="minorAscii"/>
                <w:color w:val="595959" w:themeColor="text1" w:themeTint="A6" w:themeShade="FF"/>
                <w:sz w:val="22"/>
                <w:szCs w:val="22"/>
              </w:rPr>
            </w:pPr>
            <w:hyperlink r:id="R5b6a991caeda41a2">
              <w:r w:rsidRPr="59BAE532" w:rsidR="59BAE532">
                <w:rPr>
                  <w:rStyle w:val="Hyperlink"/>
                </w:rPr>
                <w:t>Google IT Automation</w:t>
              </w:r>
            </w:hyperlink>
          </w:p>
        </w:tc>
      </w:tr>
    </w:tbl>
    <w:p w:rsidR="59BAE532" w:rsidP="59BAE532" w:rsidRDefault="59BAE532" w14:paraId="1063DCAC" w14:textId="02DF88FA">
      <w:pPr>
        <w:pStyle w:val="Normal"/>
      </w:pPr>
    </w:p>
    <w:sectPr w:rsidRPr="006E1507" w:rsidR="00B51D1B" w:rsidSect="005A1B10">
      <w:footerReference w:type="default" r:id="rId10"/>
      <w:headerReference w:type="first" r:id="rId11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977" w:rsidP="0068194B" w:rsidRDefault="00D93977" w14:paraId="1EB7C8E4" w14:textId="77777777">
      <w:r>
        <w:separator/>
      </w:r>
    </w:p>
    <w:p w:rsidR="00D93977" w:rsidRDefault="00D93977" w14:paraId="0BA2A255" w14:textId="77777777"/>
    <w:p w:rsidR="00D93977" w:rsidRDefault="00D93977" w14:paraId="793A3FA3" w14:textId="77777777"/>
  </w:endnote>
  <w:endnote w:type="continuationSeparator" w:id="0">
    <w:p w:rsidR="00D93977" w:rsidP="0068194B" w:rsidRDefault="00D93977" w14:paraId="350DF709" w14:textId="77777777">
      <w:r>
        <w:continuationSeparator/>
      </w:r>
    </w:p>
    <w:p w:rsidR="00D93977" w:rsidRDefault="00D93977" w14:paraId="73CADA40" w14:textId="77777777"/>
    <w:p w:rsidR="00D93977" w:rsidRDefault="00D93977" w14:paraId="4823BC1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135B952E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977" w:rsidP="0068194B" w:rsidRDefault="00D93977" w14:paraId="3DC26094" w14:textId="77777777">
      <w:r>
        <w:separator/>
      </w:r>
    </w:p>
    <w:p w:rsidR="00D93977" w:rsidRDefault="00D93977" w14:paraId="64FFE009" w14:textId="77777777"/>
    <w:p w:rsidR="00D93977" w:rsidRDefault="00D93977" w14:paraId="4742A40B" w14:textId="77777777"/>
  </w:footnote>
  <w:footnote w:type="continuationSeparator" w:id="0">
    <w:p w:rsidR="00D93977" w:rsidP="0068194B" w:rsidRDefault="00D93977" w14:paraId="17C33527" w14:textId="77777777">
      <w:r>
        <w:continuationSeparator/>
      </w:r>
    </w:p>
    <w:p w:rsidR="00D93977" w:rsidRDefault="00D93977" w14:paraId="36DAC8F9" w14:textId="77777777"/>
    <w:p w:rsidR="00D93977" w:rsidRDefault="00D93977" w14:paraId="025CCDF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55F2E95D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63B6F4" wp14:editId="666E71C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 xmlns:a="http://schemas.openxmlformats.org/drawingml/2006/main" xmlns:arto="http://schemas.microsoft.com/office/word/2006/arto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0CDA81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1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4F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B1F"/>
    <w:rsid w:val="008F3B14"/>
    <w:rsid w:val="00901899"/>
    <w:rsid w:val="00901F35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ED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97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615D"/>
    <w:rsid w:val="00FC6AEA"/>
    <w:rsid w:val="00FD3D13"/>
    <w:rsid w:val="00FE55A2"/>
    <w:rsid w:val="043F51E7"/>
    <w:rsid w:val="4F8A2E04"/>
    <w:rsid w:val="54B1D8AF"/>
    <w:rsid w:val="59BAE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E2F95"/>
  <w15:chartTrackingRefBased/>
  <w15:docId w15:val="{A12F7AE8-CD62-4F62-AA02-1A0A553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bryan-rodriguez-5b473516b/" TargetMode="External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hyperlink" Target="mailto:bryan2098@hotmail.com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br8832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coursera.org/verify/professional-cert/Y4M5L7BRUDM5" TargetMode="External" Id="R35f69cee9a894512" /><Relationship Type="http://schemas.openxmlformats.org/officeDocument/2006/relationships/hyperlink" Target="https://coursera.org/verify/professional-cert/M86RQ9G8SZ7S" TargetMode="External" Id="R5b6a991caeda41a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6A49F5392F4F0B9058F2302D0D6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5BE7-C96D-47B6-AC08-65E7943745E6}"/>
      </w:docPartPr>
      <w:docPartBody>
        <w:p w:rsidR="00D94337" w:rsidRDefault="00F44A41">
          <w:pPr>
            <w:pStyle w:val="366A49F5392F4F0B9058F2302D0D6F4F"/>
          </w:pPr>
          <w:r w:rsidRPr="00CF1A49">
            <w:t>·</w:t>
          </w:r>
        </w:p>
      </w:docPartBody>
    </w:docPart>
    <w:docPart>
      <w:docPartPr>
        <w:name w:val="2D81E217DD75415B9136C82840A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D583-08C7-4B3E-987B-97773E1D639F}"/>
      </w:docPartPr>
      <w:docPartBody>
        <w:p w:rsidR="00D94337" w:rsidRDefault="00F44A41">
          <w:pPr>
            <w:pStyle w:val="2D81E217DD75415B9136C82840AC8DC8"/>
          </w:pPr>
          <w:r w:rsidRPr="00CF1A49">
            <w:t>·</w:t>
          </w:r>
        </w:p>
      </w:docPartBody>
    </w:docPart>
    <w:docPart>
      <w:docPartPr>
        <w:name w:val="99FE14481E024C1DAFFBD78B7A14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FD2C8-C4B6-4BD5-887E-669B5FE78BB9}"/>
      </w:docPartPr>
      <w:docPartBody>
        <w:p w:rsidR="00D94337" w:rsidRDefault="00F44A41">
          <w:pPr>
            <w:pStyle w:val="99FE14481E024C1DAFFBD78B7A14D5AF"/>
          </w:pPr>
          <w:r w:rsidRPr="00CF1A49">
            <w:t>Experience</w:t>
          </w:r>
        </w:p>
      </w:docPartBody>
    </w:docPart>
    <w:docPart>
      <w:docPartPr>
        <w:name w:val="EB076BF5F4124D9BA1A3138B8C34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80EC3-D361-4E4C-AA1C-E0764596AE42}"/>
      </w:docPartPr>
      <w:docPartBody>
        <w:p w:rsidR="00D94337" w:rsidRDefault="00F44A41">
          <w:pPr>
            <w:pStyle w:val="EB076BF5F4124D9BA1A3138B8C34C393"/>
          </w:pPr>
          <w:r w:rsidRPr="00CF1A49">
            <w:t>Education</w:t>
          </w:r>
        </w:p>
      </w:docPartBody>
    </w:docPart>
    <w:docPart>
      <w:docPartPr>
        <w:name w:val="E54B879C77A94500AFC8A96F9AE60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A505-43CA-4831-B069-289F27019165}"/>
      </w:docPartPr>
      <w:docPartBody>
        <w:p w:rsidR="00D94337" w:rsidRDefault="00F44A41">
          <w:pPr>
            <w:pStyle w:val="E54B879C77A94500AFC8A96F9AE60B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1"/>
    <w:rsid w:val="00656E7C"/>
    <w:rsid w:val="00D94337"/>
    <w:rsid w:val="00F4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AA65D4C09476FB47847651FC1EDB4">
    <w:name w:val="0CDAA65D4C09476FB47847651FC1EDB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18128596C9F447F8DE35ED37FB49347">
    <w:name w:val="718128596C9F447F8DE35ED37FB49347"/>
  </w:style>
  <w:style w:type="paragraph" w:customStyle="1" w:styleId="1FDCA0DF5E8347AE822ECE062FEF270F">
    <w:name w:val="1FDCA0DF5E8347AE822ECE062FEF270F"/>
  </w:style>
  <w:style w:type="paragraph" w:customStyle="1" w:styleId="366A49F5392F4F0B9058F2302D0D6F4F">
    <w:name w:val="366A49F5392F4F0B9058F2302D0D6F4F"/>
  </w:style>
  <w:style w:type="paragraph" w:customStyle="1" w:styleId="5ED8856224F34F94B681D28D9073C492">
    <w:name w:val="5ED8856224F34F94B681D28D9073C492"/>
  </w:style>
  <w:style w:type="paragraph" w:customStyle="1" w:styleId="DE2584D378774756A8BEB5EF53207DB5">
    <w:name w:val="DE2584D378774756A8BEB5EF53207DB5"/>
  </w:style>
  <w:style w:type="paragraph" w:customStyle="1" w:styleId="2D81E217DD75415B9136C82840AC8DC8">
    <w:name w:val="2D81E217DD75415B9136C82840AC8DC8"/>
  </w:style>
  <w:style w:type="paragraph" w:customStyle="1" w:styleId="45F4357341F340C4BED83115D81E710E">
    <w:name w:val="45F4357341F340C4BED83115D81E710E"/>
  </w:style>
  <w:style w:type="paragraph" w:customStyle="1" w:styleId="D812E1B9EAF54E04BAABAF843B1B3602">
    <w:name w:val="D812E1B9EAF54E04BAABAF843B1B3602"/>
  </w:style>
  <w:style w:type="paragraph" w:customStyle="1" w:styleId="B226FF8531A643A09292171C7E9200BE">
    <w:name w:val="B226FF8531A643A09292171C7E9200BE"/>
  </w:style>
  <w:style w:type="paragraph" w:customStyle="1" w:styleId="67805BED0FEA45B0976685919CB4E374">
    <w:name w:val="67805BED0FEA45B0976685919CB4E374"/>
  </w:style>
  <w:style w:type="paragraph" w:customStyle="1" w:styleId="99FE14481E024C1DAFFBD78B7A14D5AF">
    <w:name w:val="99FE14481E024C1DAFFBD78B7A14D5AF"/>
  </w:style>
  <w:style w:type="paragraph" w:customStyle="1" w:styleId="F77720E3C2814F87B8BBFB4246C131F1">
    <w:name w:val="F77720E3C2814F87B8BBFB4246C131F1"/>
  </w:style>
  <w:style w:type="paragraph" w:customStyle="1" w:styleId="A0EB31C7C6E64DA88365573FB372F955">
    <w:name w:val="A0EB31C7C6E64DA88365573FB372F955"/>
  </w:style>
  <w:style w:type="paragraph" w:customStyle="1" w:styleId="59831FEC7AB741BC9DE97CC5056B4A11">
    <w:name w:val="59831FEC7AB741BC9DE97CC5056B4A1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D589D4D1054E3A8F7686CB73FD58DC">
    <w:name w:val="77D589D4D1054E3A8F7686CB73FD58DC"/>
  </w:style>
  <w:style w:type="paragraph" w:customStyle="1" w:styleId="29D9A43BA862435A8FFF2101FEB04193">
    <w:name w:val="29D9A43BA862435A8FFF2101FEB04193"/>
  </w:style>
  <w:style w:type="paragraph" w:customStyle="1" w:styleId="EC668D723D5B43718F5F2EDCD6B30B9C">
    <w:name w:val="EC668D723D5B43718F5F2EDCD6B30B9C"/>
  </w:style>
  <w:style w:type="paragraph" w:customStyle="1" w:styleId="94D73965B92F4530BC95104409966EDD">
    <w:name w:val="94D73965B92F4530BC95104409966EDD"/>
  </w:style>
  <w:style w:type="paragraph" w:customStyle="1" w:styleId="2D62654C188A4D92A458E0C3C0BB49AD">
    <w:name w:val="2D62654C188A4D92A458E0C3C0BB49AD"/>
  </w:style>
  <w:style w:type="paragraph" w:customStyle="1" w:styleId="672966AB169E434C92FB0AEC1D005F1E">
    <w:name w:val="672966AB169E434C92FB0AEC1D005F1E"/>
  </w:style>
  <w:style w:type="paragraph" w:customStyle="1" w:styleId="305CE791F3CF4F31A8AA9642FDD6771B">
    <w:name w:val="305CE791F3CF4F31A8AA9642FDD6771B"/>
  </w:style>
  <w:style w:type="paragraph" w:customStyle="1" w:styleId="EB076BF5F4124D9BA1A3138B8C34C393">
    <w:name w:val="EB076BF5F4124D9BA1A3138B8C34C393"/>
  </w:style>
  <w:style w:type="paragraph" w:customStyle="1" w:styleId="970A03B93B6140B2ADA2379CB7D23BB2">
    <w:name w:val="970A03B93B6140B2ADA2379CB7D23BB2"/>
  </w:style>
  <w:style w:type="paragraph" w:customStyle="1" w:styleId="7248162FFFD34D1FA4B88DC75153D9BB">
    <w:name w:val="7248162FFFD34D1FA4B88DC75153D9BB"/>
  </w:style>
  <w:style w:type="paragraph" w:customStyle="1" w:styleId="63E390BE0201463BAC7E3956B13E60FE">
    <w:name w:val="63E390BE0201463BAC7E3956B13E60FE"/>
  </w:style>
  <w:style w:type="paragraph" w:customStyle="1" w:styleId="79A8F6B545E0470898498F7DC21E049A">
    <w:name w:val="79A8F6B545E0470898498F7DC21E049A"/>
  </w:style>
  <w:style w:type="paragraph" w:customStyle="1" w:styleId="18D7721DE35E4DF3846C1DC768D622ED">
    <w:name w:val="18D7721DE35E4DF3846C1DC768D622ED"/>
  </w:style>
  <w:style w:type="paragraph" w:customStyle="1" w:styleId="3B9C47586DF34A9FB566A296A0F34F6F">
    <w:name w:val="3B9C47586DF34A9FB566A296A0F34F6F"/>
  </w:style>
  <w:style w:type="paragraph" w:customStyle="1" w:styleId="79170787CD8D4AD3AEB643A434013B3D">
    <w:name w:val="79170787CD8D4AD3AEB643A434013B3D"/>
  </w:style>
  <w:style w:type="paragraph" w:customStyle="1" w:styleId="F27E5917799C48DCAD01E92048EE4885">
    <w:name w:val="F27E5917799C48DCAD01E92048EE4885"/>
  </w:style>
  <w:style w:type="paragraph" w:customStyle="1" w:styleId="9B67C2F53C144E45AE69CC813148128B">
    <w:name w:val="9B67C2F53C144E45AE69CC813148128B"/>
  </w:style>
  <w:style w:type="paragraph" w:customStyle="1" w:styleId="B77DD77676164764874B2F5715999C5B">
    <w:name w:val="B77DD77676164764874B2F5715999C5B"/>
  </w:style>
  <w:style w:type="paragraph" w:customStyle="1" w:styleId="E54B879C77A94500AFC8A96F9AE60B8A">
    <w:name w:val="E54B879C77A94500AFC8A96F9AE60B8A"/>
  </w:style>
  <w:style w:type="paragraph" w:customStyle="1" w:styleId="4F8048C0E42D41C29FA1A9671897E5EA">
    <w:name w:val="4F8048C0E42D41C29FA1A9671897E5EA"/>
  </w:style>
  <w:style w:type="paragraph" w:customStyle="1" w:styleId="0C574084AD6847DDBB36F32B1FE6A2F8">
    <w:name w:val="0C574084AD6847DDBB36F32B1FE6A2F8"/>
  </w:style>
  <w:style w:type="paragraph" w:customStyle="1" w:styleId="07A212DA1C5D4DCB86A79BE91DC036E5">
    <w:name w:val="07A212DA1C5D4DCB86A79BE91DC036E5"/>
  </w:style>
  <w:style w:type="paragraph" w:customStyle="1" w:styleId="9E241A1203974F7EA0E42F5512406162">
    <w:name w:val="9E241A1203974F7EA0E42F5512406162"/>
  </w:style>
  <w:style w:type="paragraph" w:customStyle="1" w:styleId="EE3FF0B3B1324C76B394C2E40639C4C1">
    <w:name w:val="EE3FF0B3B1324C76B394C2E40639C4C1"/>
  </w:style>
  <w:style w:type="paragraph" w:customStyle="1" w:styleId="0C2CB6D519D74B3EB62672C60820A35E">
    <w:name w:val="0C2CB6D519D74B3EB62672C60820A35E"/>
  </w:style>
  <w:style w:type="paragraph" w:customStyle="1" w:styleId="52931B66C5AF4E38BFA155FD631E83AB">
    <w:name w:val="52931B66C5AF4E38BFA155FD631E8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tf16402488_win32.dotx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Bryan Rodriguez</dc:creator>
  <keywords/>
  <dc:description/>
  <lastModifiedBy>Bryan Rodriguez</lastModifiedBy>
  <revision>6</revision>
  <dcterms:created xsi:type="dcterms:W3CDTF">2021-10-09T21:14:00.0000000Z</dcterms:created>
  <dcterms:modified xsi:type="dcterms:W3CDTF">2022-04-20T20:34:15.9110286Z</dcterms:modified>
  <category/>
</coreProperties>
</file>