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4019EBB" w14:textId="77777777" w:rsidTr="70FE1FE4">
        <w:trPr>
          <w:trHeight w:hRule="exact" w:val="1800"/>
        </w:trPr>
        <w:tc>
          <w:tcPr>
            <w:tcW w:w="9360" w:type="dxa"/>
            <w:tcMar>
              <w:top w:w="0" w:type="dxa"/>
              <w:bottom w:w="0" w:type="dxa"/>
            </w:tcMar>
          </w:tcPr>
          <w:p w14:paraId="2E348E00" w14:textId="06D33FB4" w:rsidR="00692703" w:rsidRPr="00CF1A49" w:rsidRDefault="008F1B1F" w:rsidP="00913946">
            <w:pPr>
              <w:pStyle w:val="Title"/>
            </w:pPr>
            <w:r>
              <w:t>Bryan</w:t>
            </w:r>
            <w:r w:rsidR="00692703" w:rsidRPr="00CF1A49">
              <w:t xml:space="preserve"> </w:t>
            </w:r>
            <w:r>
              <w:rPr>
                <w:rStyle w:val="IntenseEmphasis"/>
              </w:rPr>
              <w:t>Rodriguez</w:t>
            </w:r>
          </w:p>
          <w:p w14:paraId="31385A90" w14:textId="434F85FB" w:rsidR="00692703" w:rsidRPr="00CF1A49" w:rsidRDefault="59BAE532" w:rsidP="59BAE532">
            <w:pPr>
              <w:pStyle w:val="ContactInfo"/>
            </w:pPr>
            <w:r>
              <w:t>(818) 421-0529</w:t>
            </w:r>
          </w:p>
          <w:p w14:paraId="59F70181" w14:textId="6D11DB1A" w:rsidR="00692703" w:rsidRPr="00CF1A49" w:rsidRDefault="00D51CFD" w:rsidP="043F51E7">
            <w:pPr>
              <w:pStyle w:val="ContactInfoEmphasis"/>
            </w:pPr>
            <w:hyperlink r:id="rId7">
              <w:r w:rsidR="70FE1FE4" w:rsidRPr="70FE1FE4">
                <w:rPr>
                  <w:rStyle w:val="Hyperlink"/>
                </w:rPr>
                <w:t>Bryan2098@hotmail.com</w:t>
              </w:r>
            </w:hyperlink>
            <w:r w:rsidR="70FE1FE4">
              <w:t xml:space="preserve"> </w:t>
            </w:r>
            <w:hyperlink r:id="rId8">
              <w:r w:rsidR="70FE1FE4" w:rsidRPr="70FE1FE4">
                <w:rPr>
                  <w:rStyle w:val="Hyperlink"/>
                </w:rPr>
                <w:t>LinkedIn</w:t>
              </w:r>
            </w:hyperlink>
            <w:r w:rsidR="70FE1FE4">
              <w:t xml:space="preserve"> </w:t>
            </w:r>
            <w:hyperlink r:id="rId9">
              <w:r w:rsidR="70FE1FE4" w:rsidRPr="70FE1FE4">
                <w:rPr>
                  <w:rStyle w:val="Hyperlink"/>
                </w:rPr>
                <w:t>Github</w:t>
              </w:r>
            </w:hyperlink>
            <w:r w:rsidR="70FE1FE4">
              <w:t xml:space="preserve"> </w:t>
            </w:r>
            <w:hyperlink r:id="rId10">
              <w:r w:rsidR="70FE1FE4" w:rsidRPr="70FE1FE4">
                <w:rPr>
                  <w:rStyle w:val="Hyperlink"/>
                </w:rPr>
                <w:t>Website</w:t>
              </w:r>
            </w:hyperlink>
            <w:r w:rsidR="70FE1FE4">
              <w:t xml:space="preserve"> </w:t>
            </w:r>
          </w:p>
        </w:tc>
      </w:tr>
      <w:tr w:rsidR="009571D8" w:rsidRPr="00CF1A49" w14:paraId="3858316E" w14:textId="77777777" w:rsidTr="70FE1FE4">
        <w:tc>
          <w:tcPr>
            <w:tcW w:w="9360" w:type="dxa"/>
            <w:tcMar>
              <w:top w:w="432" w:type="dxa"/>
            </w:tcMar>
          </w:tcPr>
          <w:p w14:paraId="7D336936" w14:textId="3DB48DB6" w:rsidR="001755A8" w:rsidRPr="00CF1A49" w:rsidRDefault="70FE1FE4" w:rsidP="25A2DBF7">
            <w:r>
              <w:t>I am a Computer Science graduate at CSU, Northridge. I am interested in career opportunities for software engineering such as mobile app/web/database development. Anything involving math and numbers, I eagerly await to partake in. I 'm willing to take on new technologies to improve my own skills and contribute to any future projects. Currently, I’m working on my resume site and looking to start another personal project</w:t>
            </w:r>
          </w:p>
        </w:tc>
      </w:tr>
    </w:tbl>
    <w:p w14:paraId="2A6D29B2" w14:textId="77777777" w:rsidR="004E01EB" w:rsidRPr="00CF1A49" w:rsidRDefault="00D51CFD" w:rsidP="004E01EB">
      <w:pPr>
        <w:pStyle w:val="Heading1"/>
      </w:pPr>
      <w:sdt>
        <w:sdtPr>
          <w:alias w:val="Experience:"/>
          <w:tag w:val="Experience:"/>
          <w:id w:val="-1983300934"/>
          <w:placeholder>
            <w:docPart w:val="99FE14481E024C1DAFFBD78B7A14D5A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65B9903" w14:textId="77777777" w:rsidTr="70FE1FE4">
        <w:tc>
          <w:tcPr>
            <w:tcW w:w="9355" w:type="dxa"/>
          </w:tcPr>
          <w:p w14:paraId="38E5583F" w14:textId="76C528D3" w:rsidR="001D0BF1" w:rsidRPr="00CF1A49" w:rsidRDefault="610F3364" w:rsidP="610F3364">
            <w:pPr>
              <w:pStyle w:val="Heading3"/>
              <w:outlineLvl w:val="2"/>
            </w:pPr>
            <w:r>
              <w:t>September 2017 – May 2021</w:t>
            </w:r>
          </w:p>
          <w:p w14:paraId="517746C5" w14:textId="2BBCD256" w:rsidR="001D0BF1" w:rsidRPr="00CF1A49" w:rsidRDefault="008F1B1F" w:rsidP="001D0BF1">
            <w:pPr>
              <w:pStyle w:val="Heading2"/>
              <w:contextualSpacing w:val="0"/>
              <w:outlineLvl w:val="1"/>
            </w:pPr>
            <w:r>
              <w:t>Tutor</w:t>
            </w:r>
            <w:r w:rsidR="001D0BF1" w:rsidRPr="00CF1A49">
              <w:t xml:space="preserve">, </w:t>
            </w:r>
            <w:r>
              <w:rPr>
                <w:rStyle w:val="SubtleReference"/>
              </w:rPr>
              <w:t>Csun Philosophy Department</w:t>
            </w:r>
          </w:p>
          <w:p w14:paraId="67E2E442" w14:textId="1D29CC06" w:rsidR="001E3120" w:rsidRPr="00CF1A49" w:rsidRDefault="70FE1FE4" w:rsidP="59BAE532">
            <w:r>
              <w:t>After doing well in my formal logic course for my computer science major, my teacher thought I could aid my peers and clarify their questions. Officially called an Instructional Student Assistant (ISA), I conducted 1 on 1 sessions with students.</w:t>
            </w:r>
          </w:p>
        </w:tc>
      </w:tr>
      <w:tr w:rsidR="00F61DF9" w:rsidRPr="00CF1A49" w14:paraId="5FB24BC0" w14:textId="77777777" w:rsidTr="70FE1FE4">
        <w:tc>
          <w:tcPr>
            <w:tcW w:w="9355" w:type="dxa"/>
            <w:tcMar>
              <w:top w:w="216" w:type="dxa"/>
            </w:tcMar>
          </w:tcPr>
          <w:p w14:paraId="0309C430" w14:textId="5BBD4CC0" w:rsidR="00F61DF9" w:rsidRPr="00CF1A49" w:rsidRDefault="008F1B1F" w:rsidP="00F61DF9">
            <w:pPr>
              <w:pStyle w:val="Heading3"/>
              <w:contextualSpacing w:val="0"/>
              <w:outlineLvl w:val="2"/>
            </w:pPr>
            <w:r>
              <w:t>January 2018 – December 2019</w:t>
            </w:r>
          </w:p>
          <w:p w14:paraId="28B80C7A" w14:textId="4820510F" w:rsidR="00F61DF9" w:rsidRPr="00CF1A49" w:rsidRDefault="70FE1FE4" w:rsidP="00F61DF9">
            <w:pPr>
              <w:pStyle w:val="Heading2"/>
              <w:contextualSpacing w:val="0"/>
              <w:outlineLvl w:val="1"/>
            </w:pPr>
            <w:r>
              <w:t xml:space="preserve">Tutor, </w:t>
            </w:r>
            <w:r w:rsidRPr="70FE1FE4">
              <w:rPr>
                <w:rStyle w:val="SubtleReference"/>
              </w:rPr>
              <w:t>Csun Math Department</w:t>
            </w:r>
          </w:p>
          <w:p w14:paraId="38297924" w14:textId="1EC00E21" w:rsidR="70FE1FE4" w:rsidRDefault="70FE1FE4" w:rsidP="70FE1FE4">
            <w:pPr>
              <w:spacing w:line="259" w:lineRule="auto"/>
            </w:pPr>
            <w:r>
              <w:t>Much like my formal logic course, after doing well in my linear algebra course, the head of the math tutoring department contacted me about tutoring for math.  I tutored Calculus I – III, Probability, Differential Equations, and Linear Algebra. As an ISA for math, tutoring was not only 1 on 1, but also in small groups during finals.</w:t>
            </w:r>
          </w:p>
          <w:p w14:paraId="5F79BF6E" w14:textId="6EBFD5F1" w:rsidR="00F61DF9" w:rsidRDefault="00F61DF9" w:rsidP="59BAE532">
            <w:pPr>
              <w:pStyle w:val="Heading3"/>
              <w:outlineLvl w:val="2"/>
            </w:pPr>
          </w:p>
          <w:p w14:paraId="675F7C90" w14:textId="14E7F689" w:rsidR="00F61DF9" w:rsidRDefault="6E672E78" w:rsidP="59BAE532">
            <w:pPr>
              <w:pStyle w:val="Heading3"/>
              <w:outlineLvl w:val="2"/>
            </w:pPr>
            <w:r>
              <w:t>SEPTEMBER 2020 – MAY 2021</w:t>
            </w:r>
          </w:p>
          <w:p w14:paraId="2123E6D8" w14:textId="1496EEA9" w:rsidR="00F61DF9" w:rsidRDefault="59BAE532" w:rsidP="59BAE532">
            <w:pPr>
              <w:pStyle w:val="Heading2"/>
              <w:outlineLvl w:val="1"/>
              <w:rPr>
                <w:rStyle w:val="SubtleReference"/>
              </w:rPr>
            </w:pPr>
            <w:r>
              <w:t xml:space="preserve">CookFLEx, </w:t>
            </w:r>
            <w:r w:rsidRPr="59BAE532">
              <w:rPr>
                <w:rStyle w:val="SubtleReference"/>
              </w:rPr>
              <w:t>Senior Design Project</w:t>
            </w:r>
          </w:p>
          <w:p w14:paraId="033CC05B" w14:textId="4927E995" w:rsidR="00F61DF9" w:rsidRDefault="59BAE532" w:rsidP="59BAE532">
            <w:r>
              <w:t>Created a mobile app for Android in Android Studio. I worked on the backend with Firebase, a service by Google for mobile and web applications, to manage users and their data, like images and emails.</w:t>
            </w:r>
          </w:p>
          <w:p w14:paraId="3B74C29A" w14:textId="77D7EAF1" w:rsidR="00F61DF9" w:rsidRDefault="00F61DF9" w:rsidP="59BAE532"/>
          <w:p w14:paraId="1E95E9C3" w14:textId="47BF8A83" w:rsidR="00F61DF9" w:rsidRDefault="59BAE532" w:rsidP="59BAE532">
            <w:pPr>
              <w:pStyle w:val="Heading3"/>
              <w:outlineLvl w:val="2"/>
            </w:pPr>
            <w:r>
              <w:t>January 2020 – MAY 2021</w:t>
            </w:r>
          </w:p>
          <w:p w14:paraId="1C2B08E7" w14:textId="1937D8EC" w:rsidR="00F61DF9" w:rsidRDefault="59BAE532" w:rsidP="59BAE532">
            <w:pPr>
              <w:pStyle w:val="Heading2"/>
              <w:outlineLvl w:val="1"/>
              <w:rPr>
                <w:rStyle w:val="SubtleReference"/>
              </w:rPr>
            </w:pPr>
            <w:r>
              <w:t xml:space="preserve">Text-to-SPeech BOT, </w:t>
            </w:r>
            <w:r w:rsidRPr="59BAE532">
              <w:rPr>
                <w:rStyle w:val="SubtleReference"/>
              </w:rPr>
              <w:t>CSUN ACM Project</w:t>
            </w:r>
          </w:p>
          <w:p w14:paraId="61DF49B5" w14:textId="09BBDB3E" w:rsidR="00F61DF9" w:rsidRDefault="70FE1FE4" w:rsidP="59BAE532">
            <w:pPr>
              <w:spacing w:line="259" w:lineRule="auto"/>
            </w:pPr>
            <w:r>
              <w:t xml:space="preserve">Utilizing Python and its various libraries, we created a bot for converting a person’s speech to text. I helped in creating the model for the bot, testing it with PyAudio, and recording interesting trends and data in Excel.  </w:t>
            </w:r>
          </w:p>
          <w:p w14:paraId="57FDD105" w14:textId="103C9AAC" w:rsidR="00F61DF9" w:rsidRDefault="00F61DF9" w:rsidP="59BAE532"/>
          <w:p w14:paraId="55F3EC3B" w14:textId="59B94D1D" w:rsidR="00F61DF9" w:rsidRDefault="6F49B67B" w:rsidP="2AC358B7">
            <w:pPr>
              <w:pStyle w:val="Heading3"/>
              <w:outlineLvl w:val="2"/>
            </w:pPr>
            <w:r>
              <w:t>JUNE 2022 – MARcH 2023</w:t>
            </w:r>
          </w:p>
          <w:p w14:paraId="6FFCC7F4" w14:textId="7A4F4772" w:rsidR="00F61DF9" w:rsidRDefault="70FE1FE4" w:rsidP="2AC358B7">
            <w:pPr>
              <w:pStyle w:val="Heading2"/>
              <w:outlineLvl w:val="1"/>
              <w:rPr>
                <w:rStyle w:val="SubtleReference"/>
              </w:rPr>
            </w:pPr>
            <w:r>
              <w:t xml:space="preserve">Tutor, </w:t>
            </w:r>
            <w:r w:rsidRPr="70FE1FE4">
              <w:rPr>
                <w:rStyle w:val="SubtleReference"/>
              </w:rPr>
              <w:t>Growing Minds Academic Achievement Center</w:t>
            </w:r>
          </w:p>
          <w:p w14:paraId="37C37027" w14:textId="01B4389E" w:rsidR="00F61DF9" w:rsidRDefault="70FE1FE4" w:rsidP="59BAE532">
            <w:r>
              <w:t>Using my knowledge of math and computer science, alongside my previous tutoring experience gained from university, I help students with the aforementioned subjects. All sessions were 1 on 1 in-person or online, depending on the student's preference.</w:t>
            </w:r>
          </w:p>
        </w:tc>
      </w:tr>
    </w:tbl>
    <w:sdt>
      <w:sdtPr>
        <w:alias w:val="Education:"/>
        <w:tag w:val="Education:"/>
        <w:id w:val="-1908763273"/>
        <w:placeholder>
          <w:docPart w:val="EB076BF5F4124D9BA1A3138B8C34C393"/>
        </w:placeholder>
        <w:temporary/>
        <w:showingPlcHdr/>
        <w15:appearance w15:val="hidden"/>
      </w:sdtPr>
      <w:sdtEndPr/>
      <w:sdtContent>
        <w:p w14:paraId="646B8332" w14:textId="33CE89F0" w:rsidR="59BAE532" w:rsidRDefault="59BAE532" w:rsidP="59BAE532">
          <w:pPr>
            <w:pStyle w:val="Heading1"/>
          </w:pPr>
          <w: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63289A5" w14:textId="77777777" w:rsidTr="59BAE532">
        <w:tc>
          <w:tcPr>
            <w:tcW w:w="9355" w:type="dxa"/>
          </w:tcPr>
          <w:p w14:paraId="650C20EA" w14:textId="3E5FD757" w:rsidR="001D0BF1" w:rsidRPr="00CF1A49" w:rsidRDefault="00901F35" w:rsidP="001D0BF1">
            <w:pPr>
              <w:pStyle w:val="Heading3"/>
              <w:contextualSpacing w:val="0"/>
              <w:outlineLvl w:val="2"/>
            </w:pPr>
            <w:r>
              <w:t>May 2021</w:t>
            </w:r>
            <w:r w:rsidR="001D0BF1" w:rsidRPr="00CF1A49">
              <w:t xml:space="preserve"> </w:t>
            </w:r>
          </w:p>
          <w:p w14:paraId="1D57A96C" w14:textId="6D94B793" w:rsidR="001D0BF1" w:rsidRPr="00CF1A49" w:rsidRDefault="043F51E7" w:rsidP="043F51E7">
            <w:pPr>
              <w:pStyle w:val="Heading2"/>
              <w:outlineLvl w:val="1"/>
            </w:pPr>
            <w:r>
              <w:t xml:space="preserve">BS in Computer Science, </w:t>
            </w:r>
            <w:r w:rsidRPr="043F51E7">
              <w:rPr>
                <w:rStyle w:val="SubtleReference"/>
              </w:rPr>
              <w:t>California State University Northridge</w:t>
            </w:r>
          </w:p>
          <w:p w14:paraId="2A0D551A" w14:textId="77777777" w:rsidR="007538DC" w:rsidRDefault="00901F35" w:rsidP="007538DC">
            <w:pPr>
              <w:contextualSpacing w:val="0"/>
            </w:pPr>
            <w:r>
              <w:t>GPA 3.99</w:t>
            </w:r>
          </w:p>
          <w:p w14:paraId="470B43BD" w14:textId="0066A44D" w:rsidR="00901F35" w:rsidRPr="00CF1A49" w:rsidRDefault="59BAE532" w:rsidP="59BAE532">
            <w:r>
              <w:t>Member of the Association for Computing Machinery(ACM) chapter since 2020</w:t>
            </w:r>
          </w:p>
        </w:tc>
      </w:tr>
      <w:tr w:rsidR="00F61DF9" w:rsidRPr="00CF1A49" w14:paraId="61FF269B" w14:textId="77777777" w:rsidTr="59BAE532">
        <w:tc>
          <w:tcPr>
            <w:tcW w:w="9355" w:type="dxa"/>
            <w:tcMar>
              <w:top w:w="216" w:type="dxa"/>
            </w:tcMar>
          </w:tcPr>
          <w:p w14:paraId="2CD77DBA" w14:textId="11ADFE58" w:rsidR="00F61DF9" w:rsidRDefault="00F61DF9" w:rsidP="00901F35">
            <w:pPr>
              <w:pStyle w:val="Heading3"/>
              <w:contextualSpacing w:val="0"/>
              <w:outlineLvl w:val="2"/>
            </w:pPr>
          </w:p>
        </w:tc>
      </w:tr>
    </w:tbl>
    <w:sdt>
      <w:sdtPr>
        <w:alias w:val="Skills:"/>
        <w:tag w:val="Skills:"/>
        <w:id w:val="-1392877668"/>
        <w:placeholder>
          <w:docPart w:val="E54B879C77A94500AFC8A96F9AE60B8A"/>
        </w:placeholder>
        <w:temporary/>
        <w:showingPlcHdr/>
        <w15:appearance w15:val="hidden"/>
      </w:sdtPr>
      <w:sdtEndPr/>
      <w:sdtContent>
        <w:p w14:paraId="327580A7" w14:textId="6A994AE6" w:rsidR="59BAE532" w:rsidRDefault="59BAE532" w:rsidP="59BAE532">
          <w:pPr>
            <w:pStyle w:val="Heading1"/>
          </w:pPr>
          <w: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06A3AB7" w14:textId="77777777" w:rsidTr="70FE1FE4">
        <w:tc>
          <w:tcPr>
            <w:tcW w:w="4675" w:type="dxa"/>
          </w:tcPr>
          <w:p w14:paraId="7C4C4030" w14:textId="2ACCE7F4" w:rsidR="001E3120" w:rsidRPr="006E1507" w:rsidRDefault="0AF46382" w:rsidP="006E1507">
            <w:pPr>
              <w:pStyle w:val="ListBullet"/>
              <w:contextualSpacing w:val="0"/>
            </w:pPr>
            <w:r>
              <w:t>Experience with Python Machine Learning</w:t>
            </w:r>
          </w:p>
          <w:p w14:paraId="14477B02" w14:textId="4A4C5410" w:rsidR="001F4E6D" w:rsidRPr="006E1507" w:rsidRDefault="09F55C20" w:rsidP="54B1D8AF">
            <w:pPr>
              <w:pStyle w:val="ListBullet"/>
            </w:pPr>
            <w:r>
              <w:t>Web experience with HTML, CSS, JavaScript, React</w:t>
            </w:r>
          </w:p>
        </w:tc>
        <w:tc>
          <w:tcPr>
            <w:tcW w:w="4675" w:type="dxa"/>
            <w:tcMar>
              <w:left w:w="360" w:type="dxa"/>
            </w:tcMar>
          </w:tcPr>
          <w:p w14:paraId="1546C216" w14:textId="13A85372" w:rsidR="003A0632" w:rsidRPr="006E1507" w:rsidRDefault="0AF46382" w:rsidP="006E1507">
            <w:pPr>
              <w:pStyle w:val="ListBullet"/>
              <w:contextualSpacing w:val="0"/>
            </w:pPr>
            <w:r>
              <w:t>General Programming Experience in Java</w:t>
            </w:r>
          </w:p>
          <w:p w14:paraId="02C9BD27" w14:textId="16A734FA" w:rsidR="001E3120" w:rsidRPr="006E1507" w:rsidRDefault="0AF46382" w:rsidP="59BAE532">
            <w:pPr>
              <w:pStyle w:val="ListBullet"/>
            </w:pPr>
            <w:r>
              <w:t>Database experience with MySQL and PHP</w:t>
            </w:r>
          </w:p>
        </w:tc>
      </w:tr>
      <w:tr w:rsidR="0AF46382" w14:paraId="593D39FF" w14:textId="77777777" w:rsidTr="70FE1FE4">
        <w:tc>
          <w:tcPr>
            <w:tcW w:w="4680" w:type="dxa"/>
          </w:tcPr>
          <w:p w14:paraId="0B96F687" w14:textId="60A08898" w:rsidR="0AF46382" w:rsidRDefault="0AF46382" w:rsidP="0AF46382">
            <w:pPr>
              <w:pStyle w:val="ListBullet"/>
              <w:rPr>
                <w:rFonts w:eastAsiaTheme="minorEastAsia"/>
              </w:rPr>
            </w:pPr>
            <w:r>
              <w:t>Deployment with Meteor.js and AWS</w:t>
            </w:r>
          </w:p>
        </w:tc>
        <w:tc>
          <w:tcPr>
            <w:tcW w:w="4680" w:type="dxa"/>
            <w:tcMar>
              <w:left w:w="360" w:type="dxa"/>
            </w:tcMar>
          </w:tcPr>
          <w:p w14:paraId="438EB8F7" w14:textId="56CE0497" w:rsidR="0AF46382" w:rsidRDefault="0AF46382" w:rsidP="0AF46382">
            <w:pPr>
              <w:pStyle w:val="ListBullet"/>
            </w:pPr>
          </w:p>
        </w:tc>
      </w:tr>
    </w:tbl>
    <w:p w14:paraId="2FFD220B" w14:textId="3FCB711B" w:rsidR="59BAE532" w:rsidRDefault="59BAE532" w:rsidP="59BAE532">
      <w:pPr>
        <w:pStyle w:val="Heading1"/>
      </w:pPr>
      <w:r>
        <w:t>Certificates</w:t>
      </w:r>
    </w:p>
    <w:tbl>
      <w:tblPr>
        <w:tblStyle w:val="TableGrid"/>
        <w:tblW w:w="0" w:type="auto"/>
        <w:tblLook w:val="04A0" w:firstRow="1" w:lastRow="0" w:firstColumn="1" w:lastColumn="0" w:noHBand="0" w:noVBand="1"/>
        <w:tblDescription w:val="Skills layout table"/>
      </w:tblPr>
      <w:tblGrid>
        <w:gridCol w:w="4680"/>
        <w:gridCol w:w="4680"/>
      </w:tblGrid>
      <w:tr w:rsidR="59BAE532" w14:paraId="3EC8744C" w14:textId="77777777" w:rsidTr="2AC358B7">
        <w:tc>
          <w:tcPr>
            <w:tcW w:w="4680" w:type="dxa"/>
          </w:tcPr>
          <w:p w14:paraId="40C20882" w14:textId="455F8872" w:rsidR="59BAE532" w:rsidRDefault="00D51CFD" w:rsidP="59BAE532">
            <w:pPr>
              <w:pStyle w:val="ListBullet"/>
            </w:pPr>
            <w:hyperlink r:id="rId11">
              <w:r w:rsidR="2AC358B7" w:rsidRPr="2AC358B7">
                <w:rPr>
                  <w:rStyle w:val="Hyperlink"/>
                </w:rPr>
                <w:t>Google Data Analytics</w:t>
              </w:r>
            </w:hyperlink>
          </w:p>
          <w:p w14:paraId="7B8C09CB" w14:textId="21736CF6" w:rsidR="59BAE532" w:rsidRDefault="00D51CFD" w:rsidP="59BAE532">
            <w:pPr>
              <w:pStyle w:val="ListBullet"/>
              <w:rPr>
                <w:rFonts w:eastAsiaTheme="minorEastAsia"/>
              </w:rPr>
            </w:pPr>
            <w:hyperlink r:id="rId12">
              <w:r w:rsidR="2AC358B7" w:rsidRPr="2AC358B7">
                <w:rPr>
                  <w:rStyle w:val="Hyperlink"/>
                </w:rPr>
                <w:t>Hackerrank (Java)</w:t>
              </w:r>
            </w:hyperlink>
          </w:p>
          <w:p w14:paraId="623A7BA5" w14:textId="17C80459" w:rsidR="59BAE532" w:rsidRDefault="59BAE532" w:rsidP="2AC358B7">
            <w:pPr>
              <w:pStyle w:val="ListBullet"/>
              <w:numPr>
                <w:ilvl w:val="0"/>
                <w:numId w:val="0"/>
              </w:numPr>
            </w:pPr>
          </w:p>
        </w:tc>
        <w:tc>
          <w:tcPr>
            <w:tcW w:w="4680" w:type="dxa"/>
            <w:tcMar>
              <w:left w:w="360" w:type="dxa"/>
            </w:tcMar>
          </w:tcPr>
          <w:p w14:paraId="0A9F4695" w14:textId="5AEF83E1" w:rsidR="59BAE532" w:rsidRDefault="00D51CFD" w:rsidP="59BAE532">
            <w:pPr>
              <w:pStyle w:val="ListBullet"/>
              <w:rPr>
                <w:rFonts w:eastAsiaTheme="minorEastAsia"/>
                <w:color w:val="000000" w:themeColor="text1"/>
              </w:rPr>
            </w:pPr>
            <w:hyperlink r:id="rId13">
              <w:r w:rsidR="2AC358B7" w:rsidRPr="2AC358B7">
                <w:rPr>
                  <w:rStyle w:val="Hyperlink"/>
                </w:rPr>
                <w:t>Google IT Automation</w:t>
              </w:r>
            </w:hyperlink>
          </w:p>
          <w:p w14:paraId="3FC30CEB" w14:textId="28E527E2" w:rsidR="59BAE532" w:rsidRDefault="00D51CFD" w:rsidP="59BAE532">
            <w:pPr>
              <w:pStyle w:val="ListBullet"/>
              <w:rPr>
                <w:rFonts w:eastAsiaTheme="minorEastAsia"/>
              </w:rPr>
            </w:pPr>
            <w:hyperlink r:id="rId14">
              <w:r w:rsidR="2AC358B7" w:rsidRPr="2AC358B7">
                <w:rPr>
                  <w:rStyle w:val="Hyperlink"/>
                </w:rPr>
                <w:t>Hackerrank (JavaScript)</w:t>
              </w:r>
            </w:hyperlink>
          </w:p>
          <w:p w14:paraId="7FE13C3F" w14:textId="043304DD" w:rsidR="59BAE532" w:rsidRDefault="59BAE532" w:rsidP="2AC358B7">
            <w:pPr>
              <w:pStyle w:val="ListBullet"/>
              <w:numPr>
                <w:ilvl w:val="0"/>
                <w:numId w:val="0"/>
              </w:numPr>
              <w:rPr>
                <w:rFonts w:eastAsiaTheme="minorEastAsia"/>
                <w:color w:val="000000" w:themeColor="text1"/>
              </w:rPr>
            </w:pPr>
          </w:p>
        </w:tc>
      </w:tr>
    </w:tbl>
    <w:p w14:paraId="1063DCAC" w14:textId="02DF88FA" w:rsidR="59BAE532" w:rsidRDefault="59BAE532" w:rsidP="59BAE532"/>
    <w:sectPr w:rsidR="59BAE532" w:rsidSect="005A1B10">
      <w:footerReference w:type="default" r:id="rId15"/>
      <w:headerReference w:type="first" r:id="rId16"/>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77743" w14:textId="77777777" w:rsidR="00D51CFD" w:rsidRDefault="00D51CFD" w:rsidP="0068194B">
      <w:r>
        <w:separator/>
      </w:r>
    </w:p>
    <w:p w14:paraId="43E71D61" w14:textId="77777777" w:rsidR="00D51CFD" w:rsidRDefault="00D51CFD"/>
    <w:p w14:paraId="145EFC7D" w14:textId="77777777" w:rsidR="00D51CFD" w:rsidRDefault="00D51CFD"/>
  </w:endnote>
  <w:endnote w:type="continuationSeparator" w:id="0">
    <w:p w14:paraId="45CF42A2" w14:textId="77777777" w:rsidR="00D51CFD" w:rsidRDefault="00D51CFD" w:rsidP="0068194B">
      <w:r>
        <w:continuationSeparator/>
      </w:r>
    </w:p>
    <w:p w14:paraId="3B3C1466" w14:textId="77777777" w:rsidR="00D51CFD" w:rsidRDefault="00D51CFD"/>
    <w:p w14:paraId="0AE754D7" w14:textId="77777777" w:rsidR="00D51CFD" w:rsidRDefault="00D51C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35B952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C9E2" w14:textId="77777777" w:rsidR="00D51CFD" w:rsidRDefault="00D51CFD" w:rsidP="0068194B">
      <w:r>
        <w:separator/>
      </w:r>
    </w:p>
    <w:p w14:paraId="1ECFD72B" w14:textId="77777777" w:rsidR="00D51CFD" w:rsidRDefault="00D51CFD"/>
    <w:p w14:paraId="267E4DF6" w14:textId="77777777" w:rsidR="00D51CFD" w:rsidRDefault="00D51CFD"/>
  </w:footnote>
  <w:footnote w:type="continuationSeparator" w:id="0">
    <w:p w14:paraId="44D0DB47" w14:textId="77777777" w:rsidR="00D51CFD" w:rsidRDefault="00D51CFD" w:rsidP="0068194B">
      <w:r>
        <w:continuationSeparator/>
      </w:r>
    </w:p>
    <w:p w14:paraId="1B78F99A" w14:textId="77777777" w:rsidR="00D51CFD" w:rsidRDefault="00D51CFD"/>
    <w:p w14:paraId="0B0C5560" w14:textId="77777777" w:rsidR="00D51CFD" w:rsidRDefault="00D51C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E95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63B6F4" wp14:editId="666E71C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oel="http://schemas.microsoft.com/office/2019/extlst" xmlns:a="http://schemas.openxmlformats.org/drawingml/2006/main" xmlns:arto="http://schemas.microsoft.com/office/word/2006/arto">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Header dividing line" o:spid="_x0000_s1026" strokecolor="#5a5a5a [2109]" strokeweight=".5pt" from="0,0" to="612pt,0" w14:anchorId="0CDA81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hybridMultilevel"/>
    <w:tmpl w:val="9148F2AC"/>
    <w:lvl w:ilvl="0" w:tplc="C7582896">
      <w:start w:val="1"/>
      <w:numFmt w:val="bullet"/>
      <w:pStyle w:val="ListBullet"/>
      <w:lvlText w:val=""/>
      <w:lvlJc w:val="left"/>
      <w:pPr>
        <w:ind w:left="360" w:hanging="360"/>
      </w:pPr>
      <w:rPr>
        <w:rFonts w:ascii="Symbol" w:hAnsi="Symbol" w:hint="default"/>
        <w:color w:val="1D824C" w:themeColor="accent1"/>
        <w:sz w:val="24"/>
      </w:rPr>
    </w:lvl>
    <w:lvl w:ilvl="1" w:tplc="76784E92">
      <w:start w:val="1"/>
      <w:numFmt w:val="bullet"/>
      <w:lvlText w:val="o"/>
      <w:lvlJc w:val="left"/>
      <w:pPr>
        <w:ind w:left="720" w:hanging="360"/>
      </w:pPr>
      <w:rPr>
        <w:rFonts w:ascii="Courier New" w:hAnsi="Courier New" w:hint="default"/>
        <w:color w:val="1D824C" w:themeColor="accent1"/>
        <w:sz w:val="24"/>
      </w:rPr>
    </w:lvl>
    <w:lvl w:ilvl="2" w:tplc="8558FACE">
      <w:start w:val="1"/>
      <w:numFmt w:val="bullet"/>
      <w:lvlText w:val=""/>
      <w:lvlJc w:val="left"/>
      <w:pPr>
        <w:ind w:left="1080" w:hanging="360"/>
      </w:pPr>
      <w:rPr>
        <w:rFonts w:ascii="Wingdings" w:hAnsi="Wingdings" w:hint="default"/>
        <w:color w:val="1D824C" w:themeColor="accent1"/>
        <w:sz w:val="24"/>
      </w:rPr>
    </w:lvl>
    <w:lvl w:ilvl="3" w:tplc="69C886C6">
      <w:start w:val="1"/>
      <w:numFmt w:val="bullet"/>
      <w:lvlText w:val=""/>
      <w:lvlJc w:val="left"/>
      <w:pPr>
        <w:ind w:left="1440" w:hanging="360"/>
      </w:pPr>
      <w:rPr>
        <w:rFonts w:ascii="Symbol" w:hAnsi="Symbol" w:hint="default"/>
      </w:rPr>
    </w:lvl>
    <w:lvl w:ilvl="4" w:tplc="DC6EF5E0">
      <w:start w:val="1"/>
      <w:numFmt w:val="bullet"/>
      <w:lvlText w:val="o"/>
      <w:lvlJc w:val="left"/>
      <w:pPr>
        <w:ind w:left="1800" w:hanging="360"/>
      </w:pPr>
      <w:rPr>
        <w:rFonts w:ascii="Courier New" w:hAnsi="Courier New" w:hint="default"/>
      </w:rPr>
    </w:lvl>
    <w:lvl w:ilvl="5" w:tplc="4F0C0D92">
      <w:start w:val="1"/>
      <w:numFmt w:val="bullet"/>
      <w:lvlText w:val=""/>
      <w:lvlJc w:val="left"/>
      <w:pPr>
        <w:ind w:left="2160" w:hanging="360"/>
      </w:pPr>
      <w:rPr>
        <w:rFonts w:ascii="Wingdings" w:hAnsi="Wingdings" w:hint="default"/>
      </w:rPr>
    </w:lvl>
    <w:lvl w:ilvl="6" w:tplc="FF10B472">
      <w:start w:val="1"/>
      <w:numFmt w:val="bullet"/>
      <w:lvlText w:val=""/>
      <w:lvlJc w:val="left"/>
      <w:pPr>
        <w:ind w:left="2520" w:hanging="360"/>
      </w:pPr>
      <w:rPr>
        <w:rFonts w:ascii="Symbol" w:hAnsi="Symbol" w:hint="default"/>
      </w:rPr>
    </w:lvl>
    <w:lvl w:ilvl="7" w:tplc="FD74F342">
      <w:start w:val="1"/>
      <w:numFmt w:val="bullet"/>
      <w:lvlText w:val="o"/>
      <w:lvlJc w:val="left"/>
      <w:pPr>
        <w:ind w:left="2880" w:hanging="360"/>
      </w:pPr>
      <w:rPr>
        <w:rFonts w:ascii="Courier New" w:hAnsi="Courier New" w:hint="default"/>
      </w:rPr>
    </w:lvl>
    <w:lvl w:ilvl="8" w:tplc="D594337E">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C18BCBE"/>
    <w:multiLevelType w:val="hybridMultilevel"/>
    <w:tmpl w:val="3D8EF378"/>
    <w:lvl w:ilvl="0" w:tplc="D2745FCC">
      <w:start w:val="1"/>
      <w:numFmt w:val="bullet"/>
      <w:lvlText w:val=""/>
      <w:lvlJc w:val="left"/>
      <w:pPr>
        <w:ind w:left="720" w:hanging="360"/>
      </w:pPr>
      <w:rPr>
        <w:rFonts w:ascii="Symbol" w:hAnsi="Symbol" w:hint="default"/>
      </w:rPr>
    </w:lvl>
    <w:lvl w:ilvl="1" w:tplc="9DF2D21A">
      <w:start w:val="1"/>
      <w:numFmt w:val="bullet"/>
      <w:lvlText w:val="o"/>
      <w:lvlJc w:val="left"/>
      <w:pPr>
        <w:ind w:left="1440" w:hanging="360"/>
      </w:pPr>
      <w:rPr>
        <w:rFonts w:ascii="Courier New" w:hAnsi="Courier New" w:hint="default"/>
      </w:rPr>
    </w:lvl>
    <w:lvl w:ilvl="2" w:tplc="ABFEC760">
      <w:start w:val="1"/>
      <w:numFmt w:val="bullet"/>
      <w:lvlText w:val=""/>
      <w:lvlJc w:val="left"/>
      <w:pPr>
        <w:ind w:left="2160" w:hanging="360"/>
      </w:pPr>
      <w:rPr>
        <w:rFonts w:ascii="Wingdings" w:hAnsi="Wingdings" w:hint="default"/>
      </w:rPr>
    </w:lvl>
    <w:lvl w:ilvl="3" w:tplc="429A852C">
      <w:start w:val="1"/>
      <w:numFmt w:val="bullet"/>
      <w:lvlText w:val=""/>
      <w:lvlJc w:val="left"/>
      <w:pPr>
        <w:ind w:left="2880" w:hanging="360"/>
      </w:pPr>
      <w:rPr>
        <w:rFonts w:ascii="Symbol" w:hAnsi="Symbol" w:hint="default"/>
      </w:rPr>
    </w:lvl>
    <w:lvl w:ilvl="4" w:tplc="59F8D334">
      <w:start w:val="1"/>
      <w:numFmt w:val="bullet"/>
      <w:lvlText w:val="o"/>
      <w:lvlJc w:val="left"/>
      <w:pPr>
        <w:ind w:left="3600" w:hanging="360"/>
      </w:pPr>
      <w:rPr>
        <w:rFonts w:ascii="Courier New" w:hAnsi="Courier New" w:hint="default"/>
      </w:rPr>
    </w:lvl>
    <w:lvl w:ilvl="5" w:tplc="2D2C65E8">
      <w:start w:val="1"/>
      <w:numFmt w:val="bullet"/>
      <w:lvlText w:val=""/>
      <w:lvlJc w:val="left"/>
      <w:pPr>
        <w:ind w:left="4320" w:hanging="360"/>
      </w:pPr>
      <w:rPr>
        <w:rFonts w:ascii="Wingdings" w:hAnsi="Wingdings" w:hint="default"/>
      </w:rPr>
    </w:lvl>
    <w:lvl w:ilvl="6" w:tplc="D43A5B9C">
      <w:start w:val="1"/>
      <w:numFmt w:val="bullet"/>
      <w:lvlText w:val=""/>
      <w:lvlJc w:val="left"/>
      <w:pPr>
        <w:ind w:left="5040" w:hanging="360"/>
      </w:pPr>
      <w:rPr>
        <w:rFonts w:ascii="Symbol" w:hAnsi="Symbol" w:hint="default"/>
      </w:rPr>
    </w:lvl>
    <w:lvl w:ilvl="7" w:tplc="DBDAC658">
      <w:start w:val="1"/>
      <w:numFmt w:val="bullet"/>
      <w:lvlText w:val="o"/>
      <w:lvlJc w:val="left"/>
      <w:pPr>
        <w:ind w:left="5760" w:hanging="360"/>
      </w:pPr>
      <w:rPr>
        <w:rFonts w:ascii="Courier New" w:hAnsi="Courier New" w:hint="default"/>
      </w:rPr>
    </w:lvl>
    <w:lvl w:ilvl="8" w:tplc="B1163B20">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8E8F2F1"/>
    <w:multiLevelType w:val="hybridMultilevel"/>
    <w:tmpl w:val="B0202E42"/>
    <w:lvl w:ilvl="0" w:tplc="E362D2FA">
      <w:start w:val="1"/>
      <w:numFmt w:val="bullet"/>
      <w:lvlText w:val=""/>
      <w:lvlJc w:val="left"/>
      <w:pPr>
        <w:ind w:left="720" w:hanging="360"/>
      </w:pPr>
      <w:rPr>
        <w:rFonts w:ascii="Symbol" w:hAnsi="Symbol" w:hint="default"/>
      </w:rPr>
    </w:lvl>
    <w:lvl w:ilvl="1" w:tplc="6B5AF3B0">
      <w:start w:val="1"/>
      <w:numFmt w:val="bullet"/>
      <w:lvlText w:val="o"/>
      <w:lvlJc w:val="left"/>
      <w:pPr>
        <w:ind w:left="1440" w:hanging="360"/>
      </w:pPr>
      <w:rPr>
        <w:rFonts w:ascii="Courier New" w:hAnsi="Courier New" w:hint="default"/>
      </w:rPr>
    </w:lvl>
    <w:lvl w:ilvl="2" w:tplc="6EFC4E44">
      <w:start w:val="1"/>
      <w:numFmt w:val="bullet"/>
      <w:lvlText w:val=""/>
      <w:lvlJc w:val="left"/>
      <w:pPr>
        <w:ind w:left="2160" w:hanging="360"/>
      </w:pPr>
      <w:rPr>
        <w:rFonts w:ascii="Wingdings" w:hAnsi="Wingdings" w:hint="default"/>
      </w:rPr>
    </w:lvl>
    <w:lvl w:ilvl="3" w:tplc="0316D2D2">
      <w:start w:val="1"/>
      <w:numFmt w:val="bullet"/>
      <w:lvlText w:val=""/>
      <w:lvlJc w:val="left"/>
      <w:pPr>
        <w:ind w:left="2880" w:hanging="360"/>
      </w:pPr>
      <w:rPr>
        <w:rFonts w:ascii="Symbol" w:hAnsi="Symbol" w:hint="default"/>
      </w:rPr>
    </w:lvl>
    <w:lvl w:ilvl="4" w:tplc="4F7CDFE4">
      <w:start w:val="1"/>
      <w:numFmt w:val="bullet"/>
      <w:lvlText w:val="o"/>
      <w:lvlJc w:val="left"/>
      <w:pPr>
        <w:ind w:left="3600" w:hanging="360"/>
      </w:pPr>
      <w:rPr>
        <w:rFonts w:ascii="Courier New" w:hAnsi="Courier New" w:hint="default"/>
      </w:rPr>
    </w:lvl>
    <w:lvl w:ilvl="5" w:tplc="E56C018A">
      <w:start w:val="1"/>
      <w:numFmt w:val="bullet"/>
      <w:lvlText w:val=""/>
      <w:lvlJc w:val="left"/>
      <w:pPr>
        <w:ind w:left="4320" w:hanging="360"/>
      </w:pPr>
      <w:rPr>
        <w:rFonts w:ascii="Wingdings" w:hAnsi="Wingdings" w:hint="default"/>
      </w:rPr>
    </w:lvl>
    <w:lvl w:ilvl="6" w:tplc="6DAA82D8">
      <w:start w:val="1"/>
      <w:numFmt w:val="bullet"/>
      <w:lvlText w:val=""/>
      <w:lvlJc w:val="left"/>
      <w:pPr>
        <w:ind w:left="5040" w:hanging="360"/>
      </w:pPr>
      <w:rPr>
        <w:rFonts w:ascii="Symbol" w:hAnsi="Symbol" w:hint="default"/>
      </w:rPr>
    </w:lvl>
    <w:lvl w:ilvl="7" w:tplc="3412EC40">
      <w:start w:val="1"/>
      <w:numFmt w:val="bullet"/>
      <w:lvlText w:val="o"/>
      <w:lvlJc w:val="left"/>
      <w:pPr>
        <w:ind w:left="5760" w:hanging="360"/>
      </w:pPr>
      <w:rPr>
        <w:rFonts w:ascii="Courier New" w:hAnsi="Courier New" w:hint="default"/>
      </w:rPr>
    </w:lvl>
    <w:lvl w:ilvl="8" w:tplc="E13A2B1C">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8"/>
  </w:num>
  <w:num w:numId="5">
    <w:abstractNumId w:val="7"/>
  </w:num>
  <w:num w:numId="6">
    <w:abstractNumId w:val="6"/>
  </w:num>
  <w:num w:numId="7">
    <w:abstractNumId w:val="10"/>
  </w:num>
  <w:num w:numId="8">
    <w:abstractNumId w:val="3"/>
  </w:num>
  <w:num w:numId="9">
    <w:abstractNumId w:val="11"/>
  </w:num>
  <w:num w:numId="10">
    <w:abstractNumId w:val="2"/>
  </w:num>
  <w:num w:numId="11">
    <w:abstractNumId w:val="13"/>
  </w:num>
  <w:num w:numId="12">
    <w:abstractNumId w:val="5"/>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1F"/>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44FE"/>
    <w:rsid w:val="00486277"/>
    <w:rsid w:val="00494CF6"/>
    <w:rsid w:val="00495F8D"/>
    <w:rsid w:val="004A1FAE"/>
    <w:rsid w:val="004A32FF"/>
    <w:rsid w:val="004B06EB"/>
    <w:rsid w:val="004B6AD0"/>
    <w:rsid w:val="004C2D5D"/>
    <w:rsid w:val="004C33E1"/>
    <w:rsid w:val="004C422D"/>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16441"/>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1B1F"/>
    <w:rsid w:val="008F3B14"/>
    <w:rsid w:val="00901899"/>
    <w:rsid w:val="00901F35"/>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6496B"/>
    <w:rsid w:val="00B81760"/>
    <w:rsid w:val="00B8494C"/>
    <w:rsid w:val="00BA1546"/>
    <w:rsid w:val="00BB4E51"/>
    <w:rsid w:val="00BD431F"/>
    <w:rsid w:val="00BE423E"/>
    <w:rsid w:val="00BE5AD8"/>
    <w:rsid w:val="00BF61AC"/>
    <w:rsid w:val="00C47FA6"/>
    <w:rsid w:val="00C57FC6"/>
    <w:rsid w:val="00C66A7D"/>
    <w:rsid w:val="00C779DA"/>
    <w:rsid w:val="00C814F7"/>
    <w:rsid w:val="00CA4B4D"/>
    <w:rsid w:val="00CB35C3"/>
    <w:rsid w:val="00CB5ED7"/>
    <w:rsid w:val="00CD323D"/>
    <w:rsid w:val="00CE4030"/>
    <w:rsid w:val="00CE64B3"/>
    <w:rsid w:val="00CF1A49"/>
    <w:rsid w:val="00D0630C"/>
    <w:rsid w:val="00D243A9"/>
    <w:rsid w:val="00D305E5"/>
    <w:rsid w:val="00D37CD3"/>
    <w:rsid w:val="00D51CFD"/>
    <w:rsid w:val="00D66A52"/>
    <w:rsid w:val="00D66EFA"/>
    <w:rsid w:val="00D72A2D"/>
    <w:rsid w:val="00D9397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B615D"/>
    <w:rsid w:val="00FC6AEA"/>
    <w:rsid w:val="00FD3D13"/>
    <w:rsid w:val="00FE55A2"/>
    <w:rsid w:val="043F51E7"/>
    <w:rsid w:val="09F55C20"/>
    <w:rsid w:val="0AF46382"/>
    <w:rsid w:val="1C62E385"/>
    <w:rsid w:val="25A2DBF7"/>
    <w:rsid w:val="2AC358B7"/>
    <w:rsid w:val="3D0104FC"/>
    <w:rsid w:val="4F8A2E04"/>
    <w:rsid w:val="5148DA68"/>
    <w:rsid w:val="54B1D8AF"/>
    <w:rsid w:val="59BAE532"/>
    <w:rsid w:val="610F3364"/>
    <w:rsid w:val="6E672E78"/>
    <w:rsid w:val="6F49B67B"/>
    <w:rsid w:val="70FE1F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E2F95"/>
  <w15:chartTrackingRefBased/>
  <w15:docId w15:val="{A12F7AE8-CD62-4F62-AA02-1A0A553D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7"/>
      </w:numPr>
    </w:pPr>
  </w:style>
  <w:style w:type="paragraph" w:styleId="ListNumber">
    <w:name w:val="List Number"/>
    <w:basedOn w:val="Normal"/>
    <w:uiPriority w:val="13"/>
    <w:qFormat/>
    <w:rsid w:val="00B51D1B"/>
    <w:pPr>
      <w:numPr>
        <w:numId w:val="9"/>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6"/>
      </w:numPr>
      <w:contextualSpacing/>
    </w:pPr>
  </w:style>
  <w:style w:type="paragraph" w:styleId="ListBullet4">
    <w:name w:val="List Bullet 4"/>
    <w:basedOn w:val="Normal"/>
    <w:uiPriority w:val="99"/>
    <w:semiHidden/>
    <w:unhideWhenUsed/>
    <w:rsid w:val="002647D3"/>
    <w:pPr>
      <w:numPr>
        <w:numId w:val="12"/>
      </w:numPr>
      <w:contextualSpacing/>
    </w:pPr>
  </w:style>
  <w:style w:type="paragraph" w:styleId="ListBullet5">
    <w:name w:val="List Bullet 5"/>
    <w:basedOn w:val="Normal"/>
    <w:uiPriority w:val="99"/>
    <w:semiHidden/>
    <w:unhideWhenUsed/>
    <w:rsid w:val="002647D3"/>
    <w:pPr>
      <w:numPr>
        <w:numId w:val="13"/>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8"/>
      </w:numPr>
      <w:contextualSpacing/>
    </w:pPr>
  </w:style>
  <w:style w:type="paragraph" w:styleId="ListNumber3">
    <w:name w:val="List Number 3"/>
    <w:basedOn w:val="Normal"/>
    <w:uiPriority w:val="99"/>
    <w:semiHidden/>
    <w:unhideWhenUsed/>
    <w:rsid w:val="002647D3"/>
    <w:pPr>
      <w:numPr>
        <w:numId w:val="10"/>
      </w:numPr>
      <w:contextualSpacing/>
    </w:pPr>
  </w:style>
  <w:style w:type="paragraph" w:styleId="ListNumber4">
    <w:name w:val="List Number 4"/>
    <w:basedOn w:val="Normal"/>
    <w:uiPriority w:val="99"/>
    <w:semiHidden/>
    <w:unhideWhenUsed/>
    <w:rsid w:val="002647D3"/>
    <w:pPr>
      <w:numPr>
        <w:numId w:val="14"/>
      </w:numPr>
      <w:contextualSpacing/>
    </w:pPr>
  </w:style>
  <w:style w:type="paragraph" w:styleId="ListNumber5">
    <w:name w:val="List Number 5"/>
    <w:basedOn w:val="Normal"/>
    <w:uiPriority w:val="99"/>
    <w:semiHidden/>
    <w:unhideWhenUsed/>
    <w:rsid w:val="002647D3"/>
    <w:pPr>
      <w:numPr>
        <w:numId w:val="15"/>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ryan-rodriguez-5b473516b/" TargetMode="External"/><Relationship Id="rId13" Type="http://schemas.openxmlformats.org/officeDocument/2006/relationships/hyperlink" Target="https://coursera.org/verify/professional-cert/M86RQ9G8SZ7S"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bryan2098@hotmail.com" TargetMode="External"/><Relationship Id="rId12" Type="http://schemas.openxmlformats.org/officeDocument/2006/relationships/hyperlink" Target="https://www.hackerrank.com/certificates/cf61160dd5b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ra.org/verify/professional-cert/Y4M5L7BRUDM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r8832.github.io/portfol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r8832" TargetMode="External"/><Relationship Id="rId14" Type="http://schemas.openxmlformats.org/officeDocument/2006/relationships/hyperlink" Target="https://www.hackerrank.com/certificates/810e555a48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FE14481E024C1DAFFBD78B7A14D5AF"/>
        <w:category>
          <w:name w:val="General"/>
          <w:gallery w:val="placeholder"/>
        </w:category>
        <w:types>
          <w:type w:val="bbPlcHdr"/>
        </w:types>
        <w:behaviors>
          <w:behavior w:val="content"/>
        </w:behaviors>
        <w:guid w:val="{D17FD2C8-C4B6-4BD5-887E-669B5FE78BB9}"/>
      </w:docPartPr>
      <w:docPartBody>
        <w:p w:rsidR="00D94337" w:rsidRDefault="00F44A41">
          <w:pPr>
            <w:pStyle w:val="99FE14481E024C1DAFFBD78B7A14D5AF"/>
          </w:pPr>
          <w:r w:rsidRPr="00CF1A49">
            <w:t>Experience</w:t>
          </w:r>
        </w:p>
      </w:docPartBody>
    </w:docPart>
    <w:docPart>
      <w:docPartPr>
        <w:name w:val="EB076BF5F4124D9BA1A3138B8C34C393"/>
        <w:category>
          <w:name w:val="General"/>
          <w:gallery w:val="placeholder"/>
        </w:category>
        <w:types>
          <w:type w:val="bbPlcHdr"/>
        </w:types>
        <w:behaviors>
          <w:behavior w:val="content"/>
        </w:behaviors>
        <w:guid w:val="{B4E80EC3-D361-4E4C-AA1C-E0764596AE42}"/>
      </w:docPartPr>
      <w:docPartBody>
        <w:p w:rsidR="00D94337" w:rsidRDefault="00F44A41">
          <w:pPr>
            <w:pStyle w:val="EB076BF5F4124D9BA1A3138B8C34C393"/>
          </w:pPr>
          <w:r w:rsidRPr="00CF1A49">
            <w:t>Education</w:t>
          </w:r>
        </w:p>
      </w:docPartBody>
    </w:docPart>
    <w:docPart>
      <w:docPartPr>
        <w:name w:val="E54B879C77A94500AFC8A96F9AE60B8A"/>
        <w:category>
          <w:name w:val="General"/>
          <w:gallery w:val="placeholder"/>
        </w:category>
        <w:types>
          <w:type w:val="bbPlcHdr"/>
        </w:types>
        <w:behaviors>
          <w:behavior w:val="content"/>
        </w:behaviors>
        <w:guid w:val="{5A88A505-43CA-4831-B069-289F27019165}"/>
      </w:docPartPr>
      <w:docPartBody>
        <w:p w:rsidR="00D94337" w:rsidRDefault="00F44A41">
          <w:pPr>
            <w:pStyle w:val="E54B879C77A94500AFC8A96F9AE60B8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41"/>
    <w:rsid w:val="00656E7C"/>
    <w:rsid w:val="00A70758"/>
    <w:rsid w:val="00AD2A0C"/>
    <w:rsid w:val="00D94337"/>
    <w:rsid w:val="00F44A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99FE14481E024C1DAFFBD78B7A14D5AF">
    <w:name w:val="99FE14481E024C1DAFFBD78B7A14D5AF"/>
  </w:style>
  <w:style w:type="character" w:styleId="SubtleReference">
    <w:name w:val="Subtle Reference"/>
    <w:basedOn w:val="DefaultParagraphFont"/>
    <w:uiPriority w:val="10"/>
    <w:qFormat/>
    <w:rPr>
      <w:b/>
      <w:caps w:val="0"/>
      <w:smallCaps/>
      <w:color w:val="595959" w:themeColor="text1" w:themeTint="A6"/>
    </w:rPr>
  </w:style>
  <w:style w:type="paragraph" w:customStyle="1" w:styleId="EB076BF5F4124D9BA1A3138B8C34C393">
    <w:name w:val="EB076BF5F4124D9BA1A3138B8C34C393"/>
  </w:style>
  <w:style w:type="paragraph" w:customStyle="1" w:styleId="E54B879C77A94500AFC8A96F9AE60B8A">
    <w:name w:val="E54B879C77A94500AFC8A96F9AE60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C:\Users\bryan\Downloads\tf16402488_win32.dotx</Template>
  <TotalTime>1</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Rodriguez</dc:creator>
  <cp:keywords/>
  <dc:description/>
  <cp:lastModifiedBy>Bryan Rodriguez</cp:lastModifiedBy>
  <cp:revision>4</cp:revision>
  <cp:lastPrinted>2023-04-22T18:15:00Z</cp:lastPrinted>
  <dcterms:created xsi:type="dcterms:W3CDTF">2023-04-22T18:15:00Z</dcterms:created>
  <dcterms:modified xsi:type="dcterms:W3CDTF">2023-04-25T03:18:00Z</dcterms:modified>
  <cp:category/>
</cp:coreProperties>
</file>